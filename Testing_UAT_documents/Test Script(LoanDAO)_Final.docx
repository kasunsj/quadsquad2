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A704C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A5DE3" w:rsidP="00A704C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Integration Testing (LoanDAOTest)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 w:rsidP="00A704C0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A5DE3" w:rsidP="00A704C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Loan,</w:t>
            </w:r>
            <w:r w:rsidR="002356D3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Book,</w:t>
            </w:r>
            <w:r w:rsidR="002356D3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Member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A704C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7A5DE3" w:rsidP="00A704C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Integration test of Loan,</w:t>
            </w:r>
            <w:r w:rsidR="002356D3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Book,</w:t>
            </w:r>
            <w:r w:rsidR="002356D3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Member with their interfaces, helper and DAO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A704C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356D3" w:rsidP="00A704C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“</w:t>
            </w:r>
            <w:r w:rsidR="007A5DE3">
              <w:rPr>
                <w:color w:val="0000FF"/>
                <w:sz w:val="24"/>
                <w:szCs w:val="24"/>
              </w:rPr>
              <w:t>BookDAO</w:t>
            </w:r>
            <w:r>
              <w:rPr>
                <w:color w:val="0000FF"/>
                <w:sz w:val="24"/>
                <w:szCs w:val="24"/>
              </w:rPr>
              <w:t>”</w:t>
            </w:r>
            <w:r w:rsidR="007A5DE3">
              <w:rPr>
                <w:color w:val="0000FF"/>
                <w:sz w:val="24"/>
                <w:szCs w:val="24"/>
              </w:rPr>
              <w:t xml:space="preserve"> and </w:t>
            </w:r>
            <w:r>
              <w:rPr>
                <w:color w:val="0000FF"/>
                <w:sz w:val="24"/>
                <w:szCs w:val="24"/>
              </w:rPr>
              <w:t>“</w:t>
            </w:r>
            <w:r w:rsidR="007A5DE3">
              <w:rPr>
                <w:color w:val="0000FF"/>
                <w:sz w:val="24"/>
                <w:szCs w:val="24"/>
              </w:rPr>
              <w:t>MemberDAO</w:t>
            </w:r>
            <w:r>
              <w:rPr>
                <w:color w:val="0000FF"/>
                <w:sz w:val="24"/>
                <w:szCs w:val="24"/>
              </w:rPr>
              <w:t>”</w:t>
            </w:r>
            <w:r w:rsidR="007A5DE3">
              <w:rPr>
                <w:color w:val="0000FF"/>
                <w:sz w:val="24"/>
                <w:szCs w:val="24"/>
              </w:rPr>
              <w:t xml:space="preserve"> must be use for check member and books.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A704C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A5DE3" w:rsidP="00A704C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Display the result using book and member classes by get results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 w:rsidP="00A704C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A5DE3" w:rsidP="00A704C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In this test case some values are default stored in book and java and also in loan file to predict the result</w:t>
            </w:r>
          </w:p>
          <w:p w:rsidR="00E303EF" w:rsidRDefault="00E303EF" w:rsidP="00A704C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 w:rsidP="00A704C0">
            <w:pPr>
              <w:pStyle w:val="bp"/>
              <w:rPr>
                <w:b/>
                <w:bCs/>
                <w:color w:val="FF0000"/>
                <w:sz w:val="24"/>
              </w:rPr>
            </w:pPr>
            <w:bookmarkStart w:id="0" w:name="_GoBack"/>
            <w:bookmarkEnd w:id="0"/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356D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7A5DE3">
              <w:rPr>
                <w:sz w:val="24"/>
              </w:rPr>
              <w:t>F</w:t>
            </w:r>
            <w:r w:rsidR="007A5DE3" w:rsidRPr="007A5DE3">
              <w:rPr>
                <w:sz w:val="24"/>
              </w:rPr>
              <w:t>ind</w:t>
            </w:r>
            <w:r>
              <w:rPr>
                <w:sz w:val="24"/>
              </w:rPr>
              <w:t xml:space="preserve"> </w:t>
            </w:r>
            <w:r w:rsidR="007A5DE3" w:rsidRPr="007A5DE3">
              <w:rPr>
                <w:sz w:val="24"/>
              </w:rPr>
              <w:t>Loans</w:t>
            </w:r>
            <w:r>
              <w:rPr>
                <w:sz w:val="24"/>
              </w:rPr>
              <w:t xml:space="preserve"> </w:t>
            </w:r>
            <w:r w:rsidR="007A5DE3" w:rsidRPr="007A5DE3">
              <w:rPr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 w:rsidR="007A5DE3" w:rsidRPr="007A5DE3">
              <w:rPr>
                <w:sz w:val="24"/>
              </w:rPr>
              <w:t>Book</w:t>
            </w:r>
            <w:r>
              <w:rPr>
                <w:sz w:val="24"/>
              </w:rPr>
              <w:t xml:space="preserve"> </w:t>
            </w:r>
            <w:r w:rsidR="007A5DE3" w:rsidRPr="007A5DE3">
              <w:rPr>
                <w:sz w:val="24"/>
              </w:rPr>
              <w:t>Titl</w:t>
            </w:r>
            <w:r w:rsidR="007A5DE3">
              <w:rPr>
                <w:sz w:val="24"/>
              </w:rPr>
              <w:t>e</w:t>
            </w:r>
          </w:p>
        </w:tc>
        <w:tc>
          <w:tcPr>
            <w:tcW w:w="5596" w:type="dxa"/>
          </w:tcPr>
          <w:p w:rsidR="00DF1585" w:rsidRDefault="007A5DE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356D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7A5DE3">
              <w:rPr>
                <w:sz w:val="24"/>
              </w:rPr>
              <w:t>F</w:t>
            </w:r>
            <w:r w:rsidR="007A5DE3" w:rsidRPr="007A5DE3">
              <w:rPr>
                <w:sz w:val="24"/>
              </w:rPr>
              <w:t>ind</w:t>
            </w:r>
            <w:r>
              <w:rPr>
                <w:sz w:val="24"/>
              </w:rPr>
              <w:t xml:space="preserve"> </w:t>
            </w:r>
            <w:r w:rsidR="007A5DE3" w:rsidRPr="007A5DE3">
              <w:rPr>
                <w:sz w:val="24"/>
              </w:rPr>
              <w:t>Loans</w:t>
            </w:r>
            <w:r>
              <w:rPr>
                <w:sz w:val="24"/>
              </w:rPr>
              <w:t xml:space="preserve"> </w:t>
            </w:r>
            <w:r w:rsidR="007A5DE3" w:rsidRPr="007A5DE3">
              <w:rPr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 w:rsidR="007A5DE3" w:rsidRPr="007A5DE3">
              <w:rPr>
                <w:sz w:val="24"/>
              </w:rPr>
              <w:t>Borrower</w:t>
            </w:r>
          </w:p>
        </w:tc>
        <w:tc>
          <w:tcPr>
            <w:tcW w:w="5596" w:type="dxa"/>
          </w:tcPr>
          <w:p w:rsidR="00DF1585" w:rsidRDefault="007A5DE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Loan by borrower[2]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356D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7A5DE3">
              <w:rPr>
                <w:sz w:val="24"/>
              </w:rPr>
              <w:t>G</w:t>
            </w:r>
            <w:r w:rsidR="007A5DE3" w:rsidRPr="007A5DE3">
              <w:rPr>
                <w:sz w:val="24"/>
              </w:rPr>
              <w:t>et</w:t>
            </w:r>
            <w:r>
              <w:rPr>
                <w:sz w:val="24"/>
              </w:rPr>
              <w:t xml:space="preserve"> </w:t>
            </w:r>
            <w:r w:rsidR="007A5DE3" w:rsidRPr="007A5DE3">
              <w:rPr>
                <w:sz w:val="24"/>
              </w:rPr>
              <w:t>Loan</w:t>
            </w:r>
            <w:r>
              <w:rPr>
                <w:sz w:val="24"/>
              </w:rPr>
              <w:t xml:space="preserve"> </w:t>
            </w:r>
            <w:r w:rsidR="007A5DE3" w:rsidRPr="007A5DE3">
              <w:rPr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 w:rsidR="007A5DE3" w:rsidRPr="007A5DE3">
              <w:rPr>
                <w:sz w:val="24"/>
              </w:rPr>
              <w:t>Book</w:t>
            </w:r>
          </w:p>
        </w:tc>
        <w:tc>
          <w:tcPr>
            <w:tcW w:w="5596" w:type="dxa"/>
          </w:tcPr>
          <w:p w:rsidR="00DF1585" w:rsidRDefault="007A5DE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Loan on book[0]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9D36F9" w:rsidRDefault="00A704C0" w:rsidP="009D36F9">
      <w:pPr>
        <w:pStyle w:val="bp"/>
        <w:spacing w:before="0" w:after="0"/>
      </w:pPr>
      <w:r>
        <w:t xml:space="preserve">             TEST TABLE 1:</w:t>
      </w:r>
    </w:p>
    <w:p w:rsidR="00A704C0" w:rsidRDefault="00A704C0" w:rsidP="009D36F9">
      <w:pPr>
        <w:pStyle w:val="bp"/>
        <w:spacing w:before="0" w:after="0"/>
      </w:pPr>
    </w:p>
    <w:tbl>
      <w:tblPr>
        <w:tblW w:w="0" w:type="auto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376"/>
        <w:gridCol w:w="2157"/>
        <w:gridCol w:w="2160"/>
        <w:gridCol w:w="2155"/>
      </w:tblGrid>
      <w:tr w:rsidR="009D36F9" w:rsidRPr="00572CE5" w:rsidTr="00967A5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36F9" w:rsidRPr="00572CE5" w:rsidRDefault="009D36F9" w:rsidP="00967A5E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36F9" w:rsidRPr="00572CE5" w:rsidRDefault="009D36F9" w:rsidP="00967A5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36F9" w:rsidRPr="00572CE5" w:rsidRDefault="009D36F9" w:rsidP="00967A5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36F9" w:rsidRPr="00572CE5" w:rsidRDefault="009D36F9" w:rsidP="00967A5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36F9" w:rsidRPr="00572CE5" w:rsidRDefault="009D36F9" w:rsidP="00967A5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D36F9" w:rsidTr="00967A5E"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9D36F9" w:rsidRPr="00572CE5" w:rsidRDefault="009D36F9" w:rsidP="002356D3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9D36F9" w:rsidRDefault="002356D3" w:rsidP="002356D3">
            <w:pPr>
              <w:pStyle w:val="bp"/>
              <w:spacing w:before="0" w:after="0"/>
              <w:jc w:val="center"/>
            </w:pPr>
            <w:r>
              <w:t>A</w:t>
            </w:r>
            <w:r w:rsidR="009D36F9" w:rsidRPr="00B805AF">
              <w:t>man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shd w:val="clear" w:color="auto" w:fill="auto"/>
          </w:tcPr>
          <w:p w:rsidR="009D36F9" w:rsidRDefault="002356D3" w:rsidP="002356D3">
            <w:pPr>
              <w:pStyle w:val="bp"/>
              <w:spacing w:before="0" w:after="0"/>
              <w:jc w:val="center"/>
            </w:pPr>
            <w:r>
              <w:t>Aryan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:rsidR="009D36F9" w:rsidRDefault="002356D3" w:rsidP="002356D3">
            <w:pPr>
              <w:pStyle w:val="bp"/>
              <w:spacing w:before="0" w:after="0"/>
              <w:jc w:val="center"/>
            </w:pPr>
            <w:r>
              <w:t>Sashi</w:t>
            </w: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Dev</w:t>
            </w:r>
          </w:p>
        </w:tc>
      </w:tr>
      <w:tr w:rsidR="009D36F9" w:rsidTr="00967A5E">
        <w:tc>
          <w:tcPr>
            <w:tcW w:w="1701" w:type="dxa"/>
            <w:shd w:val="clear" w:color="auto" w:fill="auto"/>
          </w:tcPr>
          <w:p w:rsidR="009D36F9" w:rsidRPr="00572CE5" w:rsidRDefault="009D36F9" w:rsidP="002356D3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title</w:t>
            </w:r>
          </w:p>
        </w:tc>
        <w:tc>
          <w:tcPr>
            <w:tcW w:w="2376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 w:rsidRPr="00B805AF">
              <w:t>Twilight</w:t>
            </w:r>
          </w:p>
        </w:tc>
        <w:tc>
          <w:tcPr>
            <w:tcW w:w="2157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math</w:t>
            </w:r>
          </w:p>
        </w:tc>
        <w:tc>
          <w:tcPr>
            <w:tcW w:w="2160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ip</w:t>
            </w:r>
          </w:p>
        </w:tc>
        <w:tc>
          <w:tcPr>
            <w:tcW w:w="2155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Light</w:t>
            </w:r>
          </w:p>
        </w:tc>
      </w:tr>
      <w:tr w:rsidR="009D36F9" w:rsidTr="00967A5E">
        <w:tc>
          <w:tcPr>
            <w:tcW w:w="1701" w:type="dxa"/>
            <w:shd w:val="clear" w:color="auto" w:fill="auto"/>
          </w:tcPr>
          <w:p w:rsidR="009D36F9" w:rsidRPr="00572CE5" w:rsidRDefault="009D36F9" w:rsidP="002356D3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callno</w:t>
            </w:r>
          </w:p>
        </w:tc>
        <w:tc>
          <w:tcPr>
            <w:tcW w:w="2376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12345</w:t>
            </w:r>
          </w:p>
        </w:tc>
        <w:tc>
          <w:tcPr>
            <w:tcW w:w="2157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97655</w:t>
            </w:r>
          </w:p>
        </w:tc>
        <w:tc>
          <w:tcPr>
            <w:tcW w:w="2160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 w:rsidRPr="00B805AF">
              <w:t>578345</w:t>
            </w:r>
          </w:p>
        </w:tc>
        <w:tc>
          <w:tcPr>
            <w:tcW w:w="2155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4545</w:t>
            </w:r>
          </w:p>
        </w:tc>
      </w:tr>
    </w:tbl>
    <w:p w:rsidR="009D36F9" w:rsidRDefault="009D36F9" w:rsidP="002356D3">
      <w:pPr>
        <w:pStyle w:val="bp"/>
        <w:spacing w:before="0" w:after="0"/>
        <w:jc w:val="center"/>
      </w:pPr>
    </w:p>
    <w:p w:rsidR="00780A9A" w:rsidRDefault="00780A9A" w:rsidP="00780A9A">
      <w:pPr>
        <w:pStyle w:val="bp"/>
        <w:spacing w:before="0" w:after="0"/>
      </w:pPr>
    </w:p>
    <w:p w:rsidR="009D36F9" w:rsidRDefault="00A704C0" w:rsidP="009D36F9">
      <w:pPr>
        <w:pStyle w:val="bp"/>
        <w:spacing w:before="0" w:after="0"/>
      </w:pPr>
      <w:r>
        <w:t xml:space="preserve">             TEST TABLE 2:</w:t>
      </w:r>
    </w:p>
    <w:p w:rsidR="00A704C0" w:rsidRDefault="00A704C0" w:rsidP="009D36F9">
      <w:pPr>
        <w:pStyle w:val="bp"/>
        <w:spacing w:before="0" w:after="0"/>
      </w:pPr>
    </w:p>
    <w:tbl>
      <w:tblPr>
        <w:tblW w:w="0" w:type="auto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400"/>
        <w:gridCol w:w="2321"/>
        <w:gridCol w:w="2160"/>
        <w:gridCol w:w="2316"/>
      </w:tblGrid>
      <w:tr w:rsidR="009D36F9" w:rsidRPr="00572CE5" w:rsidTr="00967A5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36F9" w:rsidRPr="00572CE5" w:rsidRDefault="009D36F9" w:rsidP="00967A5E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36F9" w:rsidRPr="00572CE5" w:rsidRDefault="009D36F9" w:rsidP="00967A5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36F9" w:rsidRPr="00572CE5" w:rsidRDefault="009D36F9" w:rsidP="00967A5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36F9" w:rsidRPr="00572CE5" w:rsidRDefault="009D36F9" w:rsidP="00967A5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36F9" w:rsidRPr="00572CE5" w:rsidRDefault="009D36F9" w:rsidP="00967A5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D36F9" w:rsidTr="00967A5E"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9D36F9" w:rsidRPr="00572CE5" w:rsidRDefault="009D36F9" w:rsidP="002356D3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First name</w:t>
            </w: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 w:rsidRPr="00B805AF">
              <w:t>Aman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Aryan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Dev</w:t>
            </w: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Sashi</w:t>
            </w:r>
          </w:p>
        </w:tc>
      </w:tr>
      <w:tr w:rsidR="009D36F9" w:rsidTr="00967A5E">
        <w:tc>
          <w:tcPr>
            <w:tcW w:w="1701" w:type="dxa"/>
            <w:shd w:val="clear" w:color="auto" w:fill="auto"/>
          </w:tcPr>
          <w:p w:rsidR="009D36F9" w:rsidRPr="00572CE5" w:rsidRDefault="009D36F9" w:rsidP="002356D3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Last name</w:t>
            </w:r>
          </w:p>
        </w:tc>
        <w:tc>
          <w:tcPr>
            <w:tcW w:w="2376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Kumar</w:t>
            </w:r>
          </w:p>
        </w:tc>
        <w:tc>
          <w:tcPr>
            <w:tcW w:w="2157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Rajput</w:t>
            </w:r>
          </w:p>
        </w:tc>
        <w:tc>
          <w:tcPr>
            <w:tcW w:w="2160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Kumar</w:t>
            </w:r>
          </w:p>
        </w:tc>
        <w:tc>
          <w:tcPr>
            <w:tcW w:w="2155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Roy</w:t>
            </w:r>
          </w:p>
        </w:tc>
      </w:tr>
      <w:tr w:rsidR="009D36F9" w:rsidTr="00967A5E">
        <w:tc>
          <w:tcPr>
            <w:tcW w:w="1701" w:type="dxa"/>
            <w:shd w:val="clear" w:color="auto" w:fill="auto"/>
          </w:tcPr>
          <w:p w:rsidR="009D36F9" w:rsidRPr="00572CE5" w:rsidRDefault="009D36F9" w:rsidP="002356D3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Call no</w:t>
            </w:r>
          </w:p>
        </w:tc>
        <w:tc>
          <w:tcPr>
            <w:tcW w:w="2376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 w:rsidRPr="00B27BAA">
              <w:t>9876543765</w:t>
            </w:r>
          </w:p>
        </w:tc>
        <w:tc>
          <w:tcPr>
            <w:tcW w:w="2157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 w:rsidRPr="00B27BAA">
              <w:t>126543765</w:t>
            </w:r>
          </w:p>
        </w:tc>
        <w:tc>
          <w:tcPr>
            <w:tcW w:w="2160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 w:rsidRPr="00B27BAA">
              <w:t>876543765</w:t>
            </w:r>
          </w:p>
        </w:tc>
        <w:tc>
          <w:tcPr>
            <w:tcW w:w="2155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 w:rsidRPr="00B27BAA">
              <w:t>097654365</w:t>
            </w:r>
          </w:p>
        </w:tc>
      </w:tr>
      <w:tr w:rsidR="009D36F9" w:rsidTr="00967A5E">
        <w:tc>
          <w:tcPr>
            <w:tcW w:w="1701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2376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>
              <w:t>Amanr1326@gmail.com</w:t>
            </w:r>
          </w:p>
        </w:tc>
        <w:tc>
          <w:tcPr>
            <w:tcW w:w="2157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 w:rsidRPr="00B27BAA">
              <w:t>arfhjk</w:t>
            </w:r>
            <w:r>
              <w:t>1326@gmail.com</w:t>
            </w:r>
          </w:p>
        </w:tc>
        <w:tc>
          <w:tcPr>
            <w:tcW w:w="2160" w:type="dxa"/>
            <w:shd w:val="clear" w:color="auto" w:fill="auto"/>
          </w:tcPr>
          <w:p w:rsidR="009D36F9" w:rsidRPr="00B805AF" w:rsidRDefault="009D36F9" w:rsidP="002356D3">
            <w:pPr>
              <w:pStyle w:val="bp"/>
              <w:spacing w:before="0" w:after="0"/>
              <w:jc w:val="center"/>
            </w:pPr>
            <w:r w:rsidRPr="00B27BAA">
              <w:t>akjh</w:t>
            </w:r>
            <w:r>
              <w:t>26@gmail.com</w:t>
            </w:r>
          </w:p>
        </w:tc>
        <w:tc>
          <w:tcPr>
            <w:tcW w:w="2155" w:type="dxa"/>
            <w:shd w:val="clear" w:color="auto" w:fill="auto"/>
          </w:tcPr>
          <w:p w:rsidR="009D36F9" w:rsidRDefault="009D36F9" w:rsidP="002356D3">
            <w:pPr>
              <w:pStyle w:val="bp"/>
              <w:spacing w:before="0" w:after="0"/>
              <w:jc w:val="center"/>
            </w:pPr>
            <w:r w:rsidRPr="00B27BAA">
              <w:t>yhjmr</w:t>
            </w:r>
            <w:r>
              <w:t>1326@gmail.com</w:t>
            </w:r>
          </w:p>
        </w:tc>
      </w:tr>
    </w:tbl>
    <w:p w:rsidR="009D36F9" w:rsidRDefault="009D36F9" w:rsidP="002356D3">
      <w:pPr>
        <w:pStyle w:val="bp"/>
        <w:spacing w:before="0" w:after="0"/>
        <w:jc w:val="center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21D" w:rsidRDefault="0021621D">
      <w:r>
        <w:separator/>
      </w:r>
    </w:p>
  </w:endnote>
  <w:endnote w:type="continuationSeparator" w:id="0">
    <w:p w:rsidR="0021621D" w:rsidRDefault="0021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04C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704C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21D" w:rsidRDefault="0021621D">
      <w:r>
        <w:separator/>
      </w:r>
    </w:p>
  </w:footnote>
  <w:footnote w:type="continuationSeparator" w:id="0">
    <w:p w:rsidR="0021621D" w:rsidRDefault="00216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rgUAAFzWCS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36FF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621D"/>
    <w:rsid w:val="002356D3"/>
    <w:rsid w:val="00291668"/>
    <w:rsid w:val="002A7E47"/>
    <w:rsid w:val="002C1B7F"/>
    <w:rsid w:val="002D07CF"/>
    <w:rsid w:val="002D1D0A"/>
    <w:rsid w:val="002D7BA4"/>
    <w:rsid w:val="002E347B"/>
    <w:rsid w:val="002F5F6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F135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4DC5"/>
    <w:rsid w:val="00796CD4"/>
    <w:rsid w:val="007A5DE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1BEC"/>
    <w:rsid w:val="0089205C"/>
    <w:rsid w:val="00895710"/>
    <w:rsid w:val="008A02F5"/>
    <w:rsid w:val="008D2261"/>
    <w:rsid w:val="008E1395"/>
    <w:rsid w:val="008E5B7B"/>
    <w:rsid w:val="008F0C91"/>
    <w:rsid w:val="00913D07"/>
    <w:rsid w:val="00915018"/>
    <w:rsid w:val="0093214E"/>
    <w:rsid w:val="009322A3"/>
    <w:rsid w:val="0093488F"/>
    <w:rsid w:val="0093551B"/>
    <w:rsid w:val="00981DE1"/>
    <w:rsid w:val="00983E57"/>
    <w:rsid w:val="009C06FE"/>
    <w:rsid w:val="009C4C9A"/>
    <w:rsid w:val="009C7DF6"/>
    <w:rsid w:val="009D1046"/>
    <w:rsid w:val="009D36F9"/>
    <w:rsid w:val="009E2570"/>
    <w:rsid w:val="00A11301"/>
    <w:rsid w:val="00A30AD6"/>
    <w:rsid w:val="00A37650"/>
    <w:rsid w:val="00A46037"/>
    <w:rsid w:val="00A6090E"/>
    <w:rsid w:val="00A704C0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5DF2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1A4F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Bikramvir Singh</cp:lastModifiedBy>
  <cp:revision>2</cp:revision>
  <cp:lastPrinted>2003-10-05T22:49:00Z</cp:lastPrinted>
  <dcterms:created xsi:type="dcterms:W3CDTF">2016-10-01T12:13:00Z</dcterms:created>
  <dcterms:modified xsi:type="dcterms:W3CDTF">2016-10-01T12:13:00Z</dcterms:modified>
</cp:coreProperties>
</file>